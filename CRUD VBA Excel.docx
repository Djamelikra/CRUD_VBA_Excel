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D53F" w14:textId="363C0016" w:rsidR="005A68D4" w:rsidRDefault="00CD0011" w:rsidP="0009336F">
      <w:pPr>
        <w:pStyle w:val="Titre"/>
      </w:pPr>
      <w:r w:rsidRPr="00CD0011">
        <w:t>CRUD VBA Excel</w:t>
      </w:r>
    </w:p>
    <w:p w14:paraId="416CF6DC" w14:textId="45C9A6A6" w:rsidR="00CD0011" w:rsidRDefault="00EB7B3F" w:rsidP="00EB7B3F">
      <w:pPr>
        <w:pStyle w:val="Sous-titre"/>
      </w:pPr>
      <w:r w:rsidRPr="00EB7B3F">
        <w:t>Créer, Consulter, Modifier et Supprimer des enregistrements</w:t>
      </w:r>
    </w:p>
    <w:p w14:paraId="640AFDA7" w14:textId="77777777" w:rsidR="00EB7B3F" w:rsidRPr="00EB7B3F" w:rsidRDefault="00EB7B3F" w:rsidP="00EB7B3F"/>
    <w:p w14:paraId="413449D8" w14:textId="43BE1D8D" w:rsidR="007A16E1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93251641" w:history="1">
        <w:r w:rsidR="007A16E1" w:rsidRPr="00F913B8">
          <w:rPr>
            <w:rStyle w:val="Lienhypertexte"/>
            <w:noProof/>
          </w:rPr>
          <w:t>1. Introduction</w:t>
        </w:r>
        <w:r w:rsidR="007A16E1">
          <w:rPr>
            <w:noProof/>
            <w:webHidden/>
          </w:rPr>
          <w:tab/>
        </w:r>
        <w:r w:rsidR="007A16E1">
          <w:rPr>
            <w:noProof/>
            <w:webHidden/>
          </w:rPr>
          <w:fldChar w:fldCharType="begin"/>
        </w:r>
        <w:r w:rsidR="007A16E1">
          <w:rPr>
            <w:noProof/>
            <w:webHidden/>
          </w:rPr>
          <w:instrText xml:space="preserve"> PAGEREF _Toc93251641 \h </w:instrText>
        </w:r>
        <w:r w:rsidR="007A16E1">
          <w:rPr>
            <w:noProof/>
            <w:webHidden/>
          </w:rPr>
        </w:r>
        <w:r w:rsidR="007A16E1">
          <w:rPr>
            <w:noProof/>
            <w:webHidden/>
          </w:rPr>
          <w:fldChar w:fldCharType="separate"/>
        </w:r>
        <w:r w:rsidR="007A16E1">
          <w:rPr>
            <w:noProof/>
            <w:webHidden/>
          </w:rPr>
          <w:t>1</w:t>
        </w:r>
        <w:r w:rsidR="007A16E1">
          <w:rPr>
            <w:noProof/>
            <w:webHidden/>
          </w:rPr>
          <w:fldChar w:fldCharType="end"/>
        </w:r>
      </w:hyperlink>
    </w:p>
    <w:p w14:paraId="0E01C148" w14:textId="6D06D1F5" w:rsidR="007A16E1" w:rsidRDefault="00000000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93251642" w:history="1">
        <w:r w:rsidR="007A16E1" w:rsidRPr="00F913B8">
          <w:rPr>
            <w:rStyle w:val="Lienhypertexte"/>
            <w:noProof/>
          </w:rPr>
          <w:t>2. Links</w:t>
        </w:r>
        <w:r w:rsidR="007A16E1">
          <w:rPr>
            <w:noProof/>
            <w:webHidden/>
          </w:rPr>
          <w:tab/>
        </w:r>
        <w:r w:rsidR="007A16E1">
          <w:rPr>
            <w:noProof/>
            <w:webHidden/>
          </w:rPr>
          <w:fldChar w:fldCharType="begin"/>
        </w:r>
        <w:r w:rsidR="007A16E1">
          <w:rPr>
            <w:noProof/>
            <w:webHidden/>
          </w:rPr>
          <w:instrText xml:space="preserve"> PAGEREF _Toc93251642 \h </w:instrText>
        </w:r>
        <w:r w:rsidR="007A16E1">
          <w:rPr>
            <w:noProof/>
            <w:webHidden/>
          </w:rPr>
        </w:r>
        <w:r w:rsidR="007A16E1">
          <w:rPr>
            <w:noProof/>
            <w:webHidden/>
          </w:rPr>
          <w:fldChar w:fldCharType="separate"/>
        </w:r>
        <w:r w:rsidR="007A16E1">
          <w:rPr>
            <w:noProof/>
            <w:webHidden/>
          </w:rPr>
          <w:t>1</w:t>
        </w:r>
        <w:r w:rsidR="007A16E1">
          <w:rPr>
            <w:noProof/>
            <w:webHidden/>
          </w:rPr>
          <w:fldChar w:fldCharType="end"/>
        </w:r>
      </w:hyperlink>
    </w:p>
    <w:p w14:paraId="22D80502" w14:textId="7460AA84" w:rsidR="00403A6C" w:rsidRDefault="00B338FD" w:rsidP="00403A6C">
      <w:r>
        <w:fldChar w:fldCharType="end"/>
      </w:r>
    </w:p>
    <w:p w14:paraId="7C7B95A0" w14:textId="41950E14" w:rsidR="00070066" w:rsidRDefault="00070066" w:rsidP="00403A6C"/>
    <w:p w14:paraId="0E49DE79" w14:textId="0CF193C7" w:rsidR="00EB7B3F" w:rsidRDefault="00C7786B" w:rsidP="00C7786B">
      <w:pPr>
        <w:pStyle w:val="Titre1"/>
      </w:pPr>
      <w:bookmarkStart w:id="0" w:name="_Toc93251641"/>
      <w:r>
        <w:t>Introduction</w:t>
      </w:r>
      <w:bookmarkEnd w:id="0"/>
    </w:p>
    <w:p w14:paraId="3ADE9905" w14:textId="77777777" w:rsidR="00C7786B" w:rsidRDefault="00C7786B" w:rsidP="00C7786B">
      <w:pPr>
        <w:spacing w:after="0"/>
      </w:pPr>
      <w:r>
        <w:t>Ou comment créer, consulter, modifier et supprimer des enregistrements à l'aide d'un formulaire.</w:t>
      </w:r>
    </w:p>
    <w:p w14:paraId="08A124EB" w14:textId="77777777" w:rsidR="00C7786B" w:rsidRDefault="00C7786B" w:rsidP="00C7786B">
      <w:pPr>
        <w:spacing w:after="0"/>
      </w:pPr>
    </w:p>
    <w:p w14:paraId="336A70FF" w14:textId="11039FE3" w:rsidR="00C7786B" w:rsidRDefault="00C7786B" w:rsidP="00C7786B">
      <w:pPr>
        <w:spacing w:after="0"/>
      </w:pPr>
      <w:r>
        <w:t xml:space="preserve">Cette contribution a pour but de montrer une solution parmi d’autres de la manière de construire d’une façon structurée un formulaire </w:t>
      </w:r>
      <w:r w:rsidRPr="00C7786B">
        <w:rPr>
          <w:b/>
          <w:bCs/>
        </w:rPr>
        <w:t>CRUD</w:t>
      </w:r>
      <w:r>
        <w:t xml:space="preserve"> dont l’acronyme signifie (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>).</w:t>
      </w:r>
    </w:p>
    <w:p w14:paraId="53198CB3" w14:textId="77777777" w:rsidR="00C7786B" w:rsidRDefault="00C7786B" w:rsidP="00C7786B">
      <w:pPr>
        <w:spacing w:after="0"/>
      </w:pPr>
    </w:p>
    <w:p w14:paraId="25361D29" w14:textId="157DAA86" w:rsidR="00C7786B" w:rsidRDefault="00C7786B" w:rsidP="00C7786B">
      <w:pPr>
        <w:spacing w:after="0"/>
      </w:pPr>
      <w:r>
        <w:t xml:space="preserve">Il est possible bien entendu de réaliser un </w:t>
      </w:r>
      <w:r w:rsidRPr="00C7786B">
        <w:rPr>
          <w:b/>
          <w:bCs/>
        </w:rPr>
        <w:t xml:space="preserve">formulaire totalement dynamique </w:t>
      </w:r>
      <w:r>
        <w:t>mais j’ai voulu faire simple avec un minimum de contrôle et peu de données.</w:t>
      </w:r>
    </w:p>
    <w:p w14:paraId="0347C7A6" w14:textId="1A64486B" w:rsidR="00070066" w:rsidRDefault="00070066" w:rsidP="00403A6C"/>
    <w:p w14:paraId="143AF236" w14:textId="013A2EDB" w:rsidR="00070066" w:rsidRDefault="00070066" w:rsidP="00403A6C"/>
    <w:p w14:paraId="30242DB3" w14:textId="77777777" w:rsidR="00070066" w:rsidRDefault="00070066" w:rsidP="00403A6C"/>
    <w:p w14:paraId="5444F085" w14:textId="5C6B3AE4" w:rsidR="006250AF" w:rsidRDefault="00AD2C06" w:rsidP="00B21808">
      <w:pPr>
        <w:pStyle w:val="Titre1"/>
      </w:pPr>
      <w:bookmarkStart w:id="1" w:name="_Toc93251642"/>
      <w:r>
        <w:t>Links</w:t>
      </w:r>
      <w:bookmarkEnd w:id="1"/>
      <w:r w:rsidR="006250AF">
        <w:t> </w:t>
      </w:r>
    </w:p>
    <w:p w14:paraId="2551C27E" w14:textId="6E56668D" w:rsidR="009627D5" w:rsidRDefault="00000000" w:rsidP="007A16E1">
      <w:pPr>
        <w:rPr>
          <w:rStyle w:val="Lienhypertexte"/>
        </w:rPr>
      </w:pPr>
      <w:hyperlink r:id="rId8" w:history="1">
        <w:r w:rsidR="009627D5">
          <w:rPr>
            <w:rStyle w:val="Lienhypertexte"/>
          </w:rPr>
          <w:t>[Toutes versions] USERFORM - Créer, Consulter, Modifier et Supprimer des enregistrements à l'aide d'un formulaire. - Contribuez (developpez.net)</w:t>
        </w:r>
      </w:hyperlink>
    </w:p>
    <w:p w14:paraId="28E8F0F3" w14:textId="77777777" w:rsidR="007A16E1" w:rsidRDefault="007A16E1" w:rsidP="007A16E1">
      <w:r>
        <w:rPr>
          <w:rFonts w:ascii="Verdana" w:hAnsi="Verdana"/>
          <w:b/>
          <w:bCs/>
          <w:color w:val="000080"/>
          <w:sz w:val="27"/>
          <w:szCs w:val="27"/>
          <w:shd w:val="clear" w:color="auto" w:fill="FAFAFA"/>
        </w:rPr>
        <w:t>Liens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Je renvoie vers ces tutoriels pour apprendre la manière de gérer les formulaires et les contrôles.</w:t>
      </w:r>
    </w:p>
    <w:p w14:paraId="0B70717F" w14:textId="77777777" w:rsidR="007A16E1" w:rsidRDefault="00000000" w:rsidP="007A16E1">
      <w:pPr>
        <w:shd w:val="clear" w:color="auto" w:fill="FAFAFA"/>
        <w:rPr>
          <w:rFonts w:ascii="Verdana" w:hAnsi="Verdana"/>
          <w:color w:val="333333"/>
          <w:sz w:val="20"/>
          <w:szCs w:val="20"/>
        </w:rPr>
      </w:pPr>
      <w:hyperlink r:id="rId9" w:tgtFrame="_blank" w:history="1"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Utiliser les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UserForm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en VBA Excel</w:t>
        </w:r>
      </w:hyperlink>
      <w:r w:rsidR="007A16E1">
        <w:rPr>
          <w:rFonts w:ascii="Verdana" w:hAnsi="Verdana"/>
          <w:color w:val="333333"/>
          <w:sz w:val="20"/>
          <w:szCs w:val="20"/>
        </w:rPr>
        <w:br/>
      </w:r>
      <w:hyperlink r:id="rId10" w:tgtFrame="_blank" w:history="1"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Utiliser les contrôles dans un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UserForm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, en VBA Excel</w:t>
        </w:r>
      </w:hyperlink>
    </w:p>
    <w:p w14:paraId="73BED918" w14:textId="77777777" w:rsidR="007A16E1" w:rsidRDefault="007A16E1" w:rsidP="007A16E1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et cette contribution pour générer automatiquement la valeur de la propriété </w:t>
      </w:r>
      <w:proofErr w:type="spellStart"/>
      <w:r>
        <w:rPr>
          <w:rFonts w:ascii="Verdana" w:hAnsi="Verdana"/>
          <w:color w:val="333333"/>
          <w:sz w:val="20"/>
          <w:szCs w:val="20"/>
          <w:u w:val="single"/>
          <w:shd w:val="clear" w:color="auto" w:fill="FAFAFA"/>
        </w:rPr>
        <w:t>ColumnWidth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 d'un contrôle 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ListBox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 ou 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ComboBox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 en fonction de la largeur de la colonne de la feuille.</w:t>
      </w:r>
    </w:p>
    <w:p w14:paraId="7B9B6441" w14:textId="77777777" w:rsidR="007A16E1" w:rsidRDefault="00000000" w:rsidP="007A16E1">
      <w:pPr>
        <w:shd w:val="clear" w:color="auto" w:fill="FAFAFA"/>
        <w:rPr>
          <w:rFonts w:ascii="Verdana" w:hAnsi="Verdana"/>
          <w:color w:val="333333"/>
          <w:sz w:val="20"/>
          <w:szCs w:val="20"/>
        </w:rPr>
      </w:pPr>
      <w:hyperlink r:id="rId11" w:tgtFrame="_blank" w:history="1"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Adaptation automatique de la propriété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ColumnWidth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d'un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controle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ListBox</w:t>
        </w:r>
        <w:proofErr w:type="spellEnd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 xml:space="preserve"> ou </w:t>
        </w:r>
        <w:proofErr w:type="spellStart"/>
        <w:r w:rsidR="007A16E1">
          <w:rPr>
            <w:rStyle w:val="Lienhypertexte"/>
            <w:rFonts w:ascii="Verdana" w:hAnsi="Verdana"/>
            <w:color w:val="325078"/>
            <w:sz w:val="20"/>
            <w:szCs w:val="20"/>
          </w:rPr>
          <w:t>ComboBox</w:t>
        </w:r>
        <w:proofErr w:type="spellEnd"/>
      </w:hyperlink>
    </w:p>
    <w:p w14:paraId="03A92FA7" w14:textId="44C30884" w:rsidR="007A16E1" w:rsidRDefault="007A16E1" w:rsidP="007A16E1">
      <w:pPr>
        <w:rPr>
          <w:rStyle w:val="Lienhypertexte"/>
        </w:rPr>
      </w:pPr>
    </w:p>
    <w:p w14:paraId="6BDA3FDE" w14:textId="2ED1151F" w:rsidR="007A16E1" w:rsidRDefault="007A16E1" w:rsidP="007A16E1">
      <w:pPr>
        <w:rPr>
          <w:rStyle w:val="Lienhypertexte"/>
        </w:rPr>
      </w:pPr>
    </w:p>
    <w:p w14:paraId="26240847" w14:textId="77777777" w:rsidR="007A16E1" w:rsidRDefault="007A16E1" w:rsidP="007A16E1"/>
    <w:p w14:paraId="4C9F105F" w14:textId="77777777" w:rsidR="009627D5" w:rsidRDefault="00000000" w:rsidP="009627D5">
      <w:hyperlink r:id="rId12" w:history="1">
        <w:r w:rsidR="009627D5">
          <w:rPr>
            <w:rStyle w:val="Lienhypertexte"/>
          </w:rPr>
          <w:t xml:space="preserve">Save Excel Table to a JSON File </w:t>
        </w:r>
        <w:proofErr w:type="spellStart"/>
        <w:r w:rsidR="009627D5">
          <w:rPr>
            <w:rStyle w:val="Lienhypertexte"/>
          </w:rPr>
          <w:t>with</w:t>
        </w:r>
        <w:proofErr w:type="spellEnd"/>
        <w:r w:rsidR="009627D5">
          <w:rPr>
            <w:rStyle w:val="Lienhypertexte"/>
          </w:rPr>
          <w:t xml:space="preserve"> Simple VBA Macro - YouTube</w:t>
        </w:r>
      </w:hyperlink>
    </w:p>
    <w:p w14:paraId="771518FF" w14:textId="77777777" w:rsidR="00C47C98" w:rsidRDefault="00C47C98" w:rsidP="006250AF"/>
    <w:p w14:paraId="7F6CE672" w14:textId="77777777" w:rsidR="008F5868" w:rsidRPr="008F5868" w:rsidRDefault="008F5868" w:rsidP="008F5868"/>
    <w:p w14:paraId="0FD18E57" w14:textId="77777777" w:rsidR="00B44CB6" w:rsidRDefault="00B44CB6" w:rsidP="00B44CB6"/>
    <w:p w14:paraId="754E5ADF" w14:textId="77777777" w:rsidR="009E2F33" w:rsidRDefault="009E2F33" w:rsidP="00B44CB6"/>
    <w:p w14:paraId="5A0110D9" w14:textId="77777777" w:rsidR="009E2F33" w:rsidRDefault="009E2F33" w:rsidP="00B44CB6"/>
    <w:p w14:paraId="75F04E23" w14:textId="77777777" w:rsidR="00B44CB6" w:rsidRDefault="00B44CB6" w:rsidP="00B44CB6"/>
    <w:p w14:paraId="1EF297D7" w14:textId="77777777" w:rsidR="00B44CB6" w:rsidRDefault="00B44CB6" w:rsidP="00B44CB6"/>
    <w:p w14:paraId="5BB7E826" w14:textId="77777777" w:rsidR="00B44CB6" w:rsidRDefault="00B44CB6" w:rsidP="00B44CB6"/>
    <w:p w14:paraId="3951D9DD" w14:textId="77777777" w:rsidR="00B44CB6" w:rsidRDefault="00B44CB6" w:rsidP="00B44CB6"/>
    <w:p w14:paraId="141FC7E2" w14:textId="77777777" w:rsidR="00B44CB6" w:rsidRDefault="00B44CB6" w:rsidP="00B44CB6"/>
    <w:p w14:paraId="2243DF5A" w14:textId="77777777" w:rsidR="00B44CB6" w:rsidRPr="00B44CB6" w:rsidRDefault="00B44CB6" w:rsidP="00B44CB6"/>
    <w:sectPr w:rsidR="00B44CB6" w:rsidRPr="00B44CB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63CAB" w14:textId="77777777" w:rsidR="001B4F84" w:rsidRDefault="001B4F84" w:rsidP="00403A6C">
      <w:pPr>
        <w:spacing w:after="0" w:line="240" w:lineRule="auto"/>
      </w:pPr>
      <w:r>
        <w:separator/>
      </w:r>
    </w:p>
  </w:endnote>
  <w:endnote w:type="continuationSeparator" w:id="0">
    <w:p w14:paraId="108B7A9C" w14:textId="77777777" w:rsidR="001B4F84" w:rsidRDefault="001B4F84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D8CD2" w14:textId="77777777" w:rsidR="003B1D14" w:rsidRDefault="003B1D1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9E30A" w14:textId="14DBA47B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>
      <w:t xml:space="preserve">©Djamel CHABANE </w:t>
    </w:r>
    <w:r>
      <w:fldChar w:fldCharType="begin"/>
    </w:r>
    <w:r>
      <w:instrText xml:space="preserve"> CREATEDATE  \@ "yyyy"  \* MERGEFORMAT </w:instrText>
    </w:r>
    <w:r>
      <w:fldChar w:fldCharType="separate"/>
    </w:r>
    <w:r w:rsidR="00CD0011">
      <w:rPr>
        <w:noProof/>
      </w:rPr>
      <w:t>2022</w:t>
    </w:r>
    <w:r>
      <w:fldChar w:fldCharType="end"/>
    </w:r>
    <w:r>
      <w:ptab w:relativeTo="margin" w:alignment="center" w:leader="none"/>
    </w:r>
    <w:fldSimple w:instr=" FILENAME \* MERGEFORMAT ">
      <w:r w:rsidR="003B1D14">
        <w:rPr>
          <w:noProof/>
        </w:rPr>
        <w:t>CRUD VBA Excel.docx</w:t>
      </w:r>
    </w:fldSimple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C5068" w14:textId="77777777" w:rsidR="003B1D14" w:rsidRDefault="003B1D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16F81" w14:textId="77777777" w:rsidR="001B4F84" w:rsidRDefault="001B4F84" w:rsidP="00403A6C">
      <w:pPr>
        <w:spacing w:after="0" w:line="240" w:lineRule="auto"/>
      </w:pPr>
      <w:r>
        <w:separator/>
      </w:r>
    </w:p>
  </w:footnote>
  <w:footnote w:type="continuationSeparator" w:id="0">
    <w:p w14:paraId="2E8516F0" w14:textId="77777777" w:rsidR="001B4F84" w:rsidRDefault="001B4F84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5BE5E" w14:textId="77777777" w:rsidR="003B1D14" w:rsidRDefault="003B1D1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BFD3A" w14:textId="77777777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762D6" w14:paraId="71E93F3E" w14:textId="77777777" w:rsidTr="000E7F6C">
      <w:trPr>
        <w:trHeight w:val="1020"/>
        <w:jc w:val="center"/>
      </w:trPr>
      <w:tc>
        <w:tcPr>
          <w:tcW w:w="1604" w:type="dxa"/>
        </w:tcPr>
        <w:p w14:paraId="5F0E5BA2" w14:textId="772A6866" w:rsidR="00376DE7" w:rsidRPr="00376DE7" w:rsidRDefault="00D762D6" w:rsidP="000E7F6C">
          <w:pPr>
            <w:jc w:val="center"/>
          </w:pPr>
          <w:r>
            <w:rPr>
              <w:noProof/>
            </w:rPr>
            <w:drawing>
              <wp:inline distT="0" distB="0" distL="0" distR="0" wp14:anchorId="30F3FB01" wp14:editId="277A7A01">
                <wp:extent cx="659219" cy="639167"/>
                <wp:effectExtent l="0" t="0" r="7620" b="8890"/>
                <wp:docPr id="1" name="Image 1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clipart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807" cy="6717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48"/>
              <w:szCs w:val="4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4DE2D38" w14:textId="3D54FDED" w:rsidR="00376DE7" w:rsidRPr="00376DE7" w:rsidRDefault="00D762D6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762D6">
                <w:rPr>
                  <w:rFonts w:asciiTheme="majorBidi" w:hAnsiTheme="majorBidi" w:cstheme="majorBidi"/>
                  <w:b/>
                  <w:bCs/>
                  <w:sz w:val="48"/>
                  <w:szCs w:val="48"/>
                </w:rPr>
                <w:t>CRUD VBA Excel</w:t>
              </w:r>
            </w:p>
          </w:sdtContent>
        </w:sdt>
      </w:tc>
      <w:tc>
        <w:tcPr>
          <w:tcW w:w="1356" w:type="dxa"/>
        </w:tcPr>
        <w:p w14:paraId="1A798F3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4790574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1D31B5D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4ACDB20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5033781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1937B2C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CD0011">
            <w:rPr>
              <w:rFonts w:asciiTheme="majorBidi" w:hAnsiTheme="majorBidi" w:cstheme="majorBidi"/>
              <w:noProof/>
              <w:sz w:val="18"/>
              <w:szCs w:val="18"/>
            </w:rPr>
            <w:t>16-01-2022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762D6" w14:paraId="3AE2685C" w14:textId="77777777" w:rsidTr="000E7F6C">
      <w:trPr>
        <w:trHeight w:val="267"/>
        <w:jc w:val="center"/>
      </w:trPr>
      <w:tc>
        <w:tcPr>
          <w:tcW w:w="1604" w:type="dxa"/>
        </w:tcPr>
        <w:p w14:paraId="1C2C1BD2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63340926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5E4FEA0B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3AD28FC6" w14:textId="6ADFE65F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B1D14">
            <w:rPr>
              <w:rFonts w:asciiTheme="majorBidi" w:hAnsiTheme="majorBidi" w:cstheme="majorBidi"/>
              <w:noProof/>
              <w:sz w:val="18"/>
              <w:szCs w:val="18"/>
            </w:rPr>
            <w:t>16-01-2022 18:54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1ACA6B90" w14:textId="77777777" w:rsidR="005C127A" w:rsidRDefault="005C12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CB5C7" w14:textId="77777777" w:rsidR="003B1D14" w:rsidRDefault="003B1D1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563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11"/>
    <w:rsid w:val="00056A17"/>
    <w:rsid w:val="00070066"/>
    <w:rsid w:val="00091F57"/>
    <w:rsid w:val="0009336F"/>
    <w:rsid w:val="000E7F6C"/>
    <w:rsid w:val="000F1D3B"/>
    <w:rsid w:val="00113F25"/>
    <w:rsid w:val="00183426"/>
    <w:rsid w:val="001B4F84"/>
    <w:rsid w:val="0021572B"/>
    <w:rsid w:val="00254754"/>
    <w:rsid w:val="002A2B0A"/>
    <w:rsid w:val="002C3172"/>
    <w:rsid w:val="002D10F8"/>
    <w:rsid w:val="002E3917"/>
    <w:rsid w:val="002F6A39"/>
    <w:rsid w:val="00303AA8"/>
    <w:rsid w:val="0033471C"/>
    <w:rsid w:val="0034003D"/>
    <w:rsid w:val="00376DE7"/>
    <w:rsid w:val="00381279"/>
    <w:rsid w:val="003B1D14"/>
    <w:rsid w:val="00403A6C"/>
    <w:rsid w:val="004337FD"/>
    <w:rsid w:val="004564F9"/>
    <w:rsid w:val="00472424"/>
    <w:rsid w:val="00502CB0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F72C0"/>
    <w:rsid w:val="007262C9"/>
    <w:rsid w:val="00735733"/>
    <w:rsid w:val="0075233C"/>
    <w:rsid w:val="007567A8"/>
    <w:rsid w:val="00757B1C"/>
    <w:rsid w:val="007A16E1"/>
    <w:rsid w:val="007A3AE8"/>
    <w:rsid w:val="007B06D2"/>
    <w:rsid w:val="007C4AFC"/>
    <w:rsid w:val="007D3C96"/>
    <w:rsid w:val="008D2601"/>
    <w:rsid w:val="008F5868"/>
    <w:rsid w:val="009627D5"/>
    <w:rsid w:val="009E2F33"/>
    <w:rsid w:val="00A30F1D"/>
    <w:rsid w:val="00A957BA"/>
    <w:rsid w:val="00AD2C06"/>
    <w:rsid w:val="00AE03F0"/>
    <w:rsid w:val="00AF1612"/>
    <w:rsid w:val="00B21808"/>
    <w:rsid w:val="00B2607F"/>
    <w:rsid w:val="00B338FD"/>
    <w:rsid w:val="00B44CB6"/>
    <w:rsid w:val="00B72642"/>
    <w:rsid w:val="00BA3336"/>
    <w:rsid w:val="00BC2636"/>
    <w:rsid w:val="00C14324"/>
    <w:rsid w:val="00C47C98"/>
    <w:rsid w:val="00C611BD"/>
    <w:rsid w:val="00C7786B"/>
    <w:rsid w:val="00C95F36"/>
    <w:rsid w:val="00CC30AF"/>
    <w:rsid w:val="00CD0011"/>
    <w:rsid w:val="00D00386"/>
    <w:rsid w:val="00D62164"/>
    <w:rsid w:val="00D72E35"/>
    <w:rsid w:val="00D762D6"/>
    <w:rsid w:val="00DF53B1"/>
    <w:rsid w:val="00DF561E"/>
    <w:rsid w:val="00E564FA"/>
    <w:rsid w:val="00EB7B3F"/>
    <w:rsid w:val="00EC64B0"/>
    <w:rsid w:val="00ED33E9"/>
    <w:rsid w:val="00ED4E3F"/>
    <w:rsid w:val="00F14518"/>
    <w:rsid w:val="00F73197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758C0"/>
  <w15:chartTrackingRefBased/>
  <w15:docId w15:val="{0B679D00-C2E6-4554-A87B-9B0BDDAF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B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B7B3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7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39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eloppez.net/forums/d1495084/logiciels/microsoft-office/excel/contribuez/userform-creer-consulter-modifier-supprimer-enregistrements-l-aide-d-formulaire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xDeSDHyK4P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veloppez.net/forums/d1366908/logiciels/microsoft-office/excel/contribuez/adaptation-automatique-propriete-columnwidth-d-controle-listbox-combobox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silkyroad.developpez.com/VBA/ControlesUserFor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ilkyroad.developpez.com/VBA/UserForm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3</TotalTime>
  <Pages>2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CRUD VBA Excel</vt:lpstr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CRUD VBA Excel</dc:title>
  <dc:subject>CRUD VBA Excel</dc:subject>
  <dc:creator>Djamel CHABANE</dc:creator>
  <cp:keywords/>
  <dc:description>CRUD VBA Excel</dc:description>
  <cp:lastModifiedBy>Djamel CHABANE</cp:lastModifiedBy>
  <cp:revision>4</cp:revision>
  <dcterms:created xsi:type="dcterms:W3CDTF">2022-01-16T17:31:00Z</dcterms:created>
  <dcterms:modified xsi:type="dcterms:W3CDTF">2024-05-09T20:50:00Z</dcterms:modified>
</cp:coreProperties>
</file>